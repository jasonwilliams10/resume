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04040" w:themeColor="text1" w:themeTint="BF"/>
          <w:kern w:val="0"/>
          <w:sz w:val="18"/>
        </w:rPr>
        <w:id w:val="-1499956937"/>
        <w:docPartObj>
          <w:docPartGallery w:val="Cover Pages"/>
          <w:docPartUnique/>
        </w:docPartObj>
      </w:sdtPr>
      <w:sdtEndPr/>
      <w:sdtContent>
        <w:sdt>
          <w:sdtPr>
            <w:alias w:val="Your Name"/>
            <w:tag w:val=""/>
            <w:id w:val="1571076126"/>
            <w:placeholder>
              <w:docPart w:val="7200AE76E1724EB1AE6D6F249BDA75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77DC0" w:rsidRDefault="00477DC0">
              <w:pPr>
                <w:pStyle w:val="Title"/>
              </w:pPr>
              <w:r>
                <w:t>Jason Williams</w:t>
              </w:r>
            </w:p>
          </w:sdtContent>
        </w:sdt>
        <w:p w:rsidR="00477DC0" w:rsidRDefault="00DE405F">
          <w:sdt>
            <w:sdtPr>
              <w:alias w:val="Address"/>
              <w:tag w:val=""/>
              <w:id w:val="-1059936716"/>
              <w:placeholder>
                <w:docPart w:val="252FF106B88C4F628F6F6B783677D15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477DC0">
                <w:t>112 Spindleback Way Greer, SC 29651</w:t>
              </w:r>
            </w:sdtContent>
          </w:sdt>
          <w:r w:rsidR="00477DC0">
            <w:t> | </w:t>
          </w:r>
          <w:sdt>
            <w:sdtPr>
              <w:alias w:val="Telephone"/>
              <w:tag w:val=""/>
              <w:id w:val="-2061782926"/>
              <w:placeholder>
                <w:docPart w:val="29A8AEDFCBD04603998E9BEBFAC19812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77DC0">
                <w:t>864-313-4742</w:t>
              </w:r>
            </w:sdtContent>
          </w:sdt>
          <w:r w:rsidR="00477DC0">
            <w:t> | </w:t>
          </w:r>
          <w:sdt>
            <w:sdtPr>
              <w:alias w:val="Email"/>
              <w:tag w:val=""/>
              <w:id w:val="1599444764"/>
              <w:placeholder>
                <w:docPart w:val="B1D5AE8901E84A589BB7434D1DE3C0F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477DC0">
                <w:t>jasonwilliams10@gmail.com</w:t>
              </w:r>
            </w:sdtContent>
          </w:sdt>
        </w:p>
        <w:sdt>
          <w:sdtPr>
            <w:id w:val="-352877473"/>
            <w:placeholder>
              <w:docPart w:val="1176E9B0AD774D42A3A088E628C127BC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p w:rsidR="00477DC0" w:rsidRDefault="00477DC0">
              <w:pPr>
                <w:pStyle w:val="Date"/>
              </w:pPr>
              <w:r>
                <w:t>[Date]</w:t>
              </w:r>
            </w:p>
          </w:sdtContent>
        </w:sdt>
        <w:sdt>
          <w:sdtPr>
            <w:id w:val="1366563885"/>
            <w:placeholder>
              <w:docPart w:val="E9AF6D69D2DA409BA94DA97B5C8C3362"/>
            </w:placeholder>
            <w:temporary/>
            <w:showingPlcHdr/>
            <w15:appearance w15:val="hidden"/>
          </w:sdtPr>
          <w:sdtEndPr/>
          <w:sdtContent>
            <w:p w:rsidR="00477DC0" w:rsidRDefault="00477DC0">
              <w:pPr>
                <w:pStyle w:val="Address"/>
              </w:pPr>
              <w:r>
                <w:t>[Recipient Name]</w:t>
              </w:r>
              <w:r>
                <w:br/>
                <w:t>[Title]</w:t>
              </w:r>
              <w:r>
                <w:br/>
                <w:t>[Company]</w:t>
              </w:r>
              <w:r>
                <w:br/>
                <w:t>[Address}</w:t>
              </w:r>
              <w:r>
                <w:br/>
                <w:t>[City, ST  ZIP Code]</w:t>
              </w:r>
            </w:p>
          </w:sdtContent>
        </w:sdt>
        <w:p w:rsidR="00477DC0" w:rsidRDefault="00477DC0">
          <w:pPr>
            <w:pStyle w:val="Salutation"/>
          </w:pPr>
          <w:r>
            <w:t xml:space="preserve">Dear </w:t>
          </w:r>
          <w:sdt>
            <w:sdtPr>
              <w:id w:val="528535366"/>
              <w:placeholder>
                <w:docPart w:val="E28749EF23304679AE2F381099F4634D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[Recipient]</w:t>
              </w:r>
            </w:sdtContent>
          </w:sdt>
          <w:r>
            <w:t>:</w:t>
          </w:r>
        </w:p>
        <w:p w:rsidR="00477DC0" w:rsidRDefault="00477DC0">
          <w:r>
            <w:t>If you’re ready to write, just delete this tip text and go to it!</w:t>
          </w:r>
        </w:p>
        <w:p w:rsidR="00477DC0" w:rsidRDefault="00477DC0">
          <w:r>
            <w:t>Or, if you want to customize the look of your letter, you can do that in almost no time…</w:t>
          </w:r>
        </w:p>
        <w:p w:rsidR="00477DC0" w:rsidRDefault="00477DC0">
          <w:r>
            <w:t>On the Design tab of the ribbon, check out the Themes, Colors, and Fonts galleries to preview different looks from a variety of choices. Then just click to apply one you like.</w:t>
          </w:r>
        </w:p>
        <w:p w:rsidR="00477DC0" w:rsidRDefault="00477DC0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  <w:p w:rsidR="00477DC0" w:rsidRDefault="00477DC0">
          <w:pPr>
            <w:pStyle w:val="Closing"/>
          </w:pPr>
          <w:r>
            <w:t>Sincerely,</w:t>
          </w:r>
        </w:p>
        <w:sdt>
          <w:sdtPr>
            <w:alias w:val="Your Name"/>
            <w:tag w:val=""/>
            <w:id w:val="875813424"/>
            <w:placeholder>
              <w:docPart w:val="7200AE76E1724EB1AE6D6F249BDA75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77DC0" w:rsidRDefault="00477DC0">
              <w:pPr>
                <w:pStyle w:val="Signature"/>
              </w:pPr>
              <w:r>
                <w:t>Jason Williams</w:t>
              </w:r>
            </w:p>
          </w:sdtContent>
        </w:sdt>
        <w:p w:rsidR="00477DC0" w:rsidRDefault="00477DC0"/>
        <w:p w:rsidR="00477DC0" w:rsidRDefault="00DE405F">
          <w:pPr>
            <w:sectPr w:rsidR="00477DC0" w:rsidSect="00477DC0">
              <w:pgSz w:w="12240" w:h="15840" w:code="1"/>
              <w:pgMar w:top="1080" w:right="1080" w:bottom="1080" w:left="108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:rsidR="00233344" w:rsidRDefault="00687A67">
      <w:pPr>
        <w:pStyle w:val="Title"/>
      </w:pPr>
      <w:r>
        <w:lastRenderedPageBreak/>
        <w:t>‍‍</w:t>
      </w:r>
      <w:sdt>
        <w:sdtPr>
          <w:alias w:val="Your Name"/>
          <w:tag w:val=""/>
          <w:id w:val="1246310863"/>
          <w:placeholder>
            <w:docPart w:val="643763C3F48F4C8196A46F36E3808B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C4CF1">
            <w:t>Jason Williams</w:t>
          </w:r>
        </w:sdtContent>
      </w:sdt>
    </w:p>
    <w:p w:rsidR="00233344" w:rsidRDefault="00DE405F">
      <w:sdt>
        <w:sdtPr>
          <w:alias w:val="Address"/>
          <w:tag w:val=""/>
          <w:id w:val="-593780209"/>
          <w:placeholder>
            <w:docPart w:val="0EA822344A8340C0ABF98CB35FED336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C4CF1">
            <w:t>112 Spindleback Way Greer, SC 29651</w:t>
          </w:r>
        </w:sdtContent>
      </w:sdt>
      <w:r w:rsidR="00687A67">
        <w:t> | </w:t>
      </w:r>
      <w:sdt>
        <w:sdtPr>
          <w:alias w:val="Telephone"/>
          <w:tag w:val=""/>
          <w:id w:val="-1416317146"/>
          <w:placeholder>
            <w:docPart w:val="B96C004BB2CF400D95FB2C28F3B4CD0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C4CF1">
            <w:t>864-313-4742</w:t>
          </w:r>
        </w:sdtContent>
      </w:sdt>
      <w:r w:rsidR="00687A67">
        <w:t> | </w:t>
      </w:r>
      <w:sdt>
        <w:sdtPr>
          <w:alias w:val="Email"/>
          <w:tag w:val=""/>
          <w:id w:val="-391963670"/>
          <w:placeholder>
            <w:docPart w:val="CE1AB65BBD3C472C90E69816F417FDC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C4CF1">
            <w:t>jasonwilliams10@</w:t>
          </w:r>
          <w:r w:rsidR="00FB2239">
            <w:t>gmai</w:t>
          </w:r>
          <w:r w:rsidR="008C4CF1">
            <w:t>l.com</w:t>
          </w:r>
        </w:sdtContent>
      </w:sdt>
    </w:p>
    <w:p w:rsidR="00233344" w:rsidRDefault="00687A67">
      <w:pPr>
        <w:pStyle w:val="SectionHeading"/>
        <w:spacing w:before="720"/>
      </w:pPr>
      <w:r>
        <w:t>Objective</w:t>
      </w:r>
    </w:p>
    <w:p w:rsidR="00233344" w:rsidRDefault="003935B0">
      <w:pPr>
        <w:pStyle w:val="ListBullet"/>
      </w:pPr>
      <w:r>
        <w:t>I am looking for a challenging programming position.</w:t>
      </w:r>
    </w:p>
    <w:p w:rsidR="00233344" w:rsidRDefault="00687A67">
      <w:pPr>
        <w:pStyle w:val="SectionHeading"/>
      </w:pPr>
      <w:r>
        <w:t>Education</w:t>
      </w:r>
    </w:p>
    <w:p w:rsidR="00233344" w:rsidRPr="00C85F7C" w:rsidRDefault="008C4CF1">
      <w:pPr>
        <w:pStyle w:val="Subsection"/>
        <w:spacing w:before="100"/>
        <w:rPr>
          <w:rFonts w:asciiTheme="majorHAnsi" w:hAnsiTheme="majorHAnsi"/>
        </w:rPr>
      </w:pPr>
      <w:r w:rsidRPr="00C85F7C">
        <w:rPr>
          <w:rFonts w:asciiTheme="majorHAnsi" w:hAnsiTheme="majorHAnsi"/>
        </w:rPr>
        <w:t>Associate of Arts</w:t>
      </w:r>
      <w:r w:rsidR="00687A67" w:rsidRPr="00C85F7C">
        <w:rPr>
          <w:rFonts w:asciiTheme="majorHAnsi" w:hAnsiTheme="majorHAnsi"/>
        </w:rPr>
        <w:t>| </w:t>
      </w:r>
      <w:r w:rsidR="00C85F7C" w:rsidRPr="00C85F7C">
        <w:rPr>
          <w:rStyle w:val="pslongeditbox1"/>
          <w:rFonts w:asciiTheme="majorHAnsi" w:hAnsiTheme="majorHAnsi"/>
        </w:rPr>
        <w:t>August 31, 2012</w:t>
      </w:r>
      <w:r w:rsidR="00687A67" w:rsidRPr="00C85F7C">
        <w:rPr>
          <w:rFonts w:asciiTheme="majorHAnsi" w:hAnsiTheme="majorHAnsi"/>
        </w:rPr>
        <w:t>| </w:t>
      </w:r>
      <w:r w:rsidRPr="00C85F7C">
        <w:rPr>
          <w:rFonts w:asciiTheme="majorHAnsi" w:hAnsiTheme="majorHAnsi"/>
        </w:rPr>
        <w:t>University of Phoenix</w:t>
      </w:r>
    </w:p>
    <w:p w:rsidR="00233344" w:rsidRDefault="00687A67">
      <w:pPr>
        <w:pStyle w:val="ListBullet"/>
      </w:pPr>
      <w:r>
        <w:t xml:space="preserve">Major: </w:t>
      </w:r>
      <w:r w:rsidR="008C4CF1">
        <w:t>Information Technology</w:t>
      </w:r>
    </w:p>
    <w:p w:rsidR="00233344" w:rsidRDefault="00687A67">
      <w:pPr>
        <w:pStyle w:val="ListBullet"/>
      </w:pPr>
      <w:r>
        <w:t xml:space="preserve">Related coursework: </w:t>
      </w:r>
      <w:r w:rsidR="002D7865">
        <w:t>Advanced data structures, HTML, File management, Critical</w:t>
      </w:r>
      <w:r w:rsidR="00267729">
        <w:t xml:space="preserve"> Thinking</w:t>
      </w:r>
      <w:r w:rsidR="002D7865">
        <w:t>, Programming, W</w:t>
      </w:r>
      <w:r w:rsidR="00267729">
        <w:t>ired and W</w:t>
      </w:r>
      <w:r w:rsidR="002D7865">
        <w:t xml:space="preserve">ireless </w:t>
      </w:r>
      <w:r w:rsidR="00267729">
        <w:t>N</w:t>
      </w:r>
      <w:r w:rsidR="002D7865">
        <w:t>etworking</w:t>
      </w:r>
      <w:r w:rsidR="00180C56">
        <w:t>, I</w:t>
      </w:r>
      <w:r w:rsidR="00267729">
        <w:t>mage E</w:t>
      </w:r>
      <w:r w:rsidR="002D7865">
        <w:t>diting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5114FEA3E9294F0CA339BE057BC086B7"/>
            </w:placeholder>
            <w15:repeatingSectionItem/>
          </w:sdtPr>
          <w:sdtEndPr/>
          <w:sdtContent>
            <w:p w:rsidR="00233344" w:rsidRDefault="00180C56">
              <w:pPr>
                <w:pStyle w:val="Subsection"/>
              </w:pPr>
              <w:r>
                <w:t>Bachelor of science</w:t>
              </w:r>
              <w:r w:rsidR="00687A67">
                <w:t> | </w:t>
              </w:r>
              <w:r>
                <w:t>still attending</w:t>
              </w:r>
              <w:r w:rsidR="00687A67">
                <w:t> | </w:t>
              </w:r>
              <w:r>
                <w:t>florida institute of technology</w:t>
              </w:r>
            </w:p>
            <w:p w:rsidR="00233344" w:rsidRDefault="00687A67" w:rsidP="00180C56">
              <w:pPr>
                <w:pStyle w:val="ListBullet"/>
              </w:pPr>
              <w:r>
                <w:t xml:space="preserve">Major: </w:t>
              </w:r>
              <w:r w:rsidR="00180C56">
                <w:t>Computer Information Systems</w:t>
              </w:r>
            </w:p>
            <w:p w:rsidR="00233344" w:rsidRDefault="00687A67">
              <w:pPr>
                <w:pStyle w:val="ListBullet"/>
              </w:pPr>
              <w:r>
                <w:t xml:space="preserve">Related coursework: </w:t>
              </w:r>
              <w:r w:rsidR="00267729">
                <w:t>General Physical Science, Business Law and Ethics, Business Computer Skills, Accounting 1, Accounting 2, Survey of Software Systems, Building Java Applications.</w:t>
              </w:r>
            </w:p>
          </w:sdtContent>
        </w:sdt>
      </w:sdtContent>
    </w:sdt>
    <w:p w:rsidR="00233344" w:rsidRDefault="00687A67">
      <w:pPr>
        <w:pStyle w:val="SectionHeading"/>
      </w:pPr>
      <w:r>
        <w:t>Skills &amp; Abilities</w:t>
      </w:r>
    </w:p>
    <w:p w:rsidR="00233344" w:rsidRDefault="003B7E10">
      <w:pPr>
        <w:pStyle w:val="Subsection"/>
        <w:spacing w:before="100"/>
      </w:pPr>
      <w:r>
        <w:t>Critical Thinking</w:t>
      </w:r>
    </w:p>
    <w:p w:rsidR="00233344" w:rsidRDefault="000B4393">
      <w:pPr>
        <w:pStyle w:val="ListBullet"/>
      </w:pPr>
      <w:r>
        <w:t>I us</w:t>
      </w:r>
      <w:r w:rsidR="000950A9">
        <w:t>e</w:t>
      </w:r>
      <w:r>
        <w:t xml:space="preserve"> critical thinking on a daily basis to assist customers with troubleshooting equipment and </w:t>
      </w:r>
      <w:r w:rsidR="00953C0A">
        <w:t xml:space="preserve">voice/data </w:t>
      </w:r>
      <w:r>
        <w:t xml:space="preserve">connections to come up with the best </w:t>
      </w:r>
      <w:r w:rsidR="004F7A53">
        <w:t xml:space="preserve">possible </w:t>
      </w:r>
      <w:r>
        <w:t xml:space="preserve">solution for their issue. </w:t>
      </w:r>
    </w:p>
    <w:p w:rsidR="00233344" w:rsidRDefault="003B7E10">
      <w:pPr>
        <w:pStyle w:val="Subsection"/>
      </w:pPr>
      <w:r>
        <w:t>programming</w:t>
      </w:r>
    </w:p>
    <w:p w:rsidR="00233344" w:rsidRDefault="00955B78" w:rsidP="00955B78">
      <w:pPr>
        <w:pStyle w:val="ListBullet"/>
      </w:pPr>
      <w:r>
        <w:t xml:space="preserve">I have taken a Java programming class for my bachelor’s degree and I am currently enrolled in a C++ course. </w:t>
      </w:r>
    </w:p>
    <w:p w:rsidR="00955B78" w:rsidRDefault="00955B78" w:rsidP="00955B78">
      <w:pPr>
        <w:pStyle w:val="ListBullet"/>
      </w:pPr>
      <w:r>
        <w:t>I have programmed in Objective C for IOS, Java for Android, and VB for applications used within Verizon Wireless.</w:t>
      </w:r>
    </w:p>
    <w:p w:rsidR="00955B78" w:rsidRDefault="00C363CC" w:rsidP="00955B78">
      <w:pPr>
        <w:pStyle w:val="ListBullet"/>
      </w:pPr>
      <w:r>
        <w:t>I have continued teaching myself Java through Code Academy, Udemy</w:t>
      </w:r>
      <w:r w:rsidR="003224A4">
        <w:t>.com</w:t>
      </w:r>
      <w:r>
        <w:t xml:space="preserve">, TheNewBoston.com, </w:t>
      </w:r>
      <w:r w:rsidR="003224A4">
        <w:t>and I am teaching myself Ruby on Rails</w:t>
      </w:r>
      <w:r w:rsidR="000950A9">
        <w:t xml:space="preserve"> in my free time</w:t>
      </w:r>
      <w:r w:rsidR="003224A4">
        <w:t>.</w:t>
      </w:r>
    </w:p>
    <w:p w:rsidR="00233344" w:rsidRDefault="009E2CF2">
      <w:pPr>
        <w:pStyle w:val="Subsection"/>
      </w:pPr>
      <w:r>
        <w:t>Qa testing</w:t>
      </w:r>
    </w:p>
    <w:p w:rsidR="00233344" w:rsidRDefault="00687A67">
      <w:pPr>
        <w:pStyle w:val="ListBullet"/>
      </w:pPr>
      <w:r>
        <w:t xml:space="preserve"> </w:t>
      </w:r>
      <w:r w:rsidR="006E5E46">
        <w:t xml:space="preserve">I have been a part of a team that test new software and equipment before it is released </w:t>
      </w:r>
      <w:r w:rsidR="006217C9">
        <w:t xml:space="preserve">to the public </w:t>
      </w:r>
      <w:r w:rsidR="006E5E46">
        <w:t>for 9 years</w:t>
      </w:r>
      <w:r w:rsidR="006217C9">
        <w:t>.</w:t>
      </w:r>
    </w:p>
    <w:p w:rsidR="001422FF" w:rsidRDefault="001422FF">
      <w:pPr>
        <w:pStyle w:val="ListBullet"/>
      </w:pPr>
      <w:r>
        <w:t>I have also been involved with testing and debugging software that I have written and checking other people’s work for bugs and errors.</w:t>
      </w:r>
    </w:p>
    <w:p w:rsidR="00233344" w:rsidRDefault="00F652B5">
      <w:pPr>
        <w:pStyle w:val="Subsection"/>
      </w:pPr>
      <w:r>
        <w:t xml:space="preserve">Software, </w:t>
      </w:r>
      <w:r w:rsidR="00E7717B">
        <w:t>operating systems</w:t>
      </w:r>
      <w:r>
        <w:t>, programming languages</w:t>
      </w:r>
    </w:p>
    <w:p w:rsidR="00E7717B" w:rsidRPr="00F652B5" w:rsidRDefault="00687A67" w:rsidP="00E7717B">
      <w:pPr>
        <w:pStyle w:val="ListBullet"/>
      </w:pPr>
      <w:r>
        <w:t xml:space="preserve"> </w:t>
      </w:r>
      <w:r w:rsidR="00F652B5" w:rsidRPr="00F652B5">
        <w:rPr>
          <w:b/>
        </w:rPr>
        <w:t>Software Languages:</w:t>
      </w:r>
      <w:r w:rsidR="00F652B5">
        <w:t xml:space="preserve"> </w:t>
      </w:r>
      <w:r w:rsidR="00F652B5" w:rsidRPr="002E5783">
        <w:rPr>
          <w:rFonts w:ascii="Arial" w:hAnsi="Arial" w:cs="Arial"/>
          <w:color w:val="000000"/>
          <w:szCs w:val="18"/>
        </w:rPr>
        <w:t>JavaScript, Java, Python, jQuery, CSS, Objective-C, HTML 4, PHP 5.5.3, SQL,</w:t>
      </w:r>
      <w:r w:rsidR="00F652B5">
        <w:rPr>
          <w:rFonts w:ascii="Arial" w:hAnsi="Arial" w:cs="Arial"/>
          <w:color w:val="000000"/>
          <w:szCs w:val="18"/>
        </w:rPr>
        <w:t xml:space="preserve"> Ruby, Ruby on Rails, C++</w:t>
      </w:r>
      <w:r w:rsidR="00F652B5" w:rsidRPr="002E5783">
        <w:rPr>
          <w:rFonts w:ascii="Arial" w:hAnsi="Arial" w:cs="Arial"/>
          <w:color w:val="000000"/>
          <w:szCs w:val="18"/>
        </w:rPr>
        <w:t xml:space="preserve"> and VB.net</w:t>
      </w:r>
      <w:r w:rsidR="00F652B5">
        <w:rPr>
          <w:rFonts w:ascii="Arial" w:hAnsi="Arial" w:cs="Arial"/>
          <w:color w:val="000000"/>
          <w:sz w:val="20"/>
        </w:rPr>
        <w:t>.</w:t>
      </w:r>
    </w:p>
    <w:p w:rsidR="00F652B5" w:rsidRPr="00F652B5" w:rsidRDefault="00F652B5" w:rsidP="00E7717B">
      <w:pPr>
        <w:pStyle w:val="ListBullet"/>
        <w:rPr>
          <w:rStyle w:val="pslongeditbox1"/>
          <w:rFonts w:asciiTheme="minorHAnsi" w:hAnsiTheme="minorHAnsi" w:cstheme="minorBidi"/>
          <w:color w:val="404040" w:themeColor="text1" w:themeTint="BF"/>
          <w:szCs w:val="20"/>
        </w:rPr>
      </w:pPr>
      <w:r w:rsidRPr="00F652B5">
        <w:rPr>
          <w:b/>
        </w:rPr>
        <w:t>Operating Systems:</w:t>
      </w:r>
      <w:r>
        <w:t xml:space="preserve"> </w:t>
      </w:r>
      <w:r w:rsidRPr="002556E0">
        <w:rPr>
          <w:rStyle w:val="pslongeditbox1"/>
        </w:rPr>
        <w:t xml:space="preserve">Windows XP, Windows 7, Windows 8, </w:t>
      </w:r>
      <w:r>
        <w:rPr>
          <w:rStyle w:val="pslongeditbox1"/>
        </w:rPr>
        <w:t xml:space="preserve">Windows 10, </w:t>
      </w:r>
      <w:r w:rsidRPr="002556E0">
        <w:rPr>
          <w:rStyle w:val="pslongeditbox1"/>
        </w:rPr>
        <w:t>Mac OSX, Linux</w:t>
      </w:r>
      <w:r>
        <w:rPr>
          <w:rStyle w:val="pslongeditbox1"/>
        </w:rPr>
        <w:t xml:space="preserve"> (Ubuntu, Mint, Kali)</w:t>
      </w:r>
      <w:r w:rsidRPr="002556E0">
        <w:rPr>
          <w:rStyle w:val="pslongeditbox1"/>
        </w:rPr>
        <w:t>.</w:t>
      </w:r>
    </w:p>
    <w:p w:rsidR="00F652B5" w:rsidRPr="00F652B5" w:rsidRDefault="00F652B5" w:rsidP="00E7717B">
      <w:pPr>
        <w:pStyle w:val="ListBullet"/>
        <w:rPr>
          <w:rStyle w:val="pslongeditbox1"/>
          <w:rFonts w:asciiTheme="minorHAnsi" w:hAnsiTheme="minorHAnsi" w:cstheme="minorBidi"/>
          <w:color w:val="404040" w:themeColor="text1" w:themeTint="BF"/>
          <w:szCs w:val="20"/>
        </w:rPr>
      </w:pPr>
      <w:r w:rsidRPr="00F652B5">
        <w:rPr>
          <w:b/>
        </w:rPr>
        <w:t>Mobile Operating Systems:</w:t>
      </w:r>
      <w:r>
        <w:t xml:space="preserve"> </w:t>
      </w:r>
      <w:r w:rsidRPr="002556E0">
        <w:rPr>
          <w:rStyle w:val="pslongeditbox1"/>
        </w:rPr>
        <w:t>Android</w:t>
      </w:r>
      <w:r>
        <w:rPr>
          <w:rStyle w:val="pslongeditbox1"/>
        </w:rPr>
        <w:t xml:space="preserve"> (2.2 – current)</w:t>
      </w:r>
      <w:r w:rsidRPr="002556E0">
        <w:rPr>
          <w:rStyle w:val="pslongeditbox1"/>
        </w:rPr>
        <w:t>, IOS</w:t>
      </w:r>
      <w:r>
        <w:rPr>
          <w:rStyle w:val="pslongeditbox1"/>
        </w:rPr>
        <w:t xml:space="preserve"> (4, 5, 6, 7, 8)</w:t>
      </w:r>
      <w:r w:rsidRPr="002556E0">
        <w:rPr>
          <w:rStyle w:val="pslongeditbox1"/>
        </w:rPr>
        <w:t>, Blackberry,</w:t>
      </w:r>
      <w:r>
        <w:rPr>
          <w:rStyle w:val="pslongeditbox1"/>
        </w:rPr>
        <w:t xml:space="preserve"> Blackberry 10,</w:t>
      </w:r>
      <w:r w:rsidRPr="002556E0">
        <w:rPr>
          <w:rStyle w:val="pslongeditbox1"/>
        </w:rPr>
        <w:t xml:space="preserve"> Windows 8 phone.</w:t>
      </w:r>
    </w:p>
    <w:p w:rsidR="00F652B5" w:rsidRDefault="00F652B5" w:rsidP="00E7717B">
      <w:pPr>
        <w:pStyle w:val="ListBullet"/>
      </w:pPr>
      <w:r w:rsidRPr="00F652B5">
        <w:rPr>
          <w:b/>
        </w:rPr>
        <w:t>Software Used:</w:t>
      </w:r>
      <w:r>
        <w:t xml:space="preserve"> </w:t>
      </w:r>
      <w:r>
        <w:rPr>
          <w:rStyle w:val="pslongeditbox1"/>
        </w:rPr>
        <w:t xml:space="preserve">Android ADT, Android SDK, </w:t>
      </w:r>
      <w:r w:rsidRPr="002556E0">
        <w:rPr>
          <w:rStyle w:val="pslongeditbox1"/>
        </w:rPr>
        <w:t>Eclipse,</w:t>
      </w:r>
      <w:r>
        <w:rPr>
          <w:rStyle w:val="pslongeditbox1"/>
        </w:rPr>
        <w:t xml:space="preserve"> Android Studio,</w:t>
      </w:r>
      <w:r w:rsidRPr="002556E0">
        <w:rPr>
          <w:rStyle w:val="pslongeditbox1"/>
        </w:rPr>
        <w:t xml:space="preserve"> Xcode</w:t>
      </w:r>
      <w:r>
        <w:rPr>
          <w:rStyle w:val="pslongeditbox1"/>
        </w:rPr>
        <w:t xml:space="preserve"> 4.6.3</w:t>
      </w:r>
      <w:r w:rsidRPr="002556E0">
        <w:rPr>
          <w:rStyle w:val="pslongeditbox1"/>
        </w:rPr>
        <w:t>, Visual Studio, Photoshop</w:t>
      </w:r>
      <w:r>
        <w:rPr>
          <w:rStyle w:val="pslongeditbox1"/>
        </w:rPr>
        <w:t xml:space="preserve"> CS5.1</w:t>
      </w:r>
      <w:r w:rsidRPr="002556E0">
        <w:rPr>
          <w:rStyle w:val="pslongeditbox1"/>
        </w:rPr>
        <w:t>, Dreamweaver</w:t>
      </w:r>
      <w:r>
        <w:rPr>
          <w:rStyle w:val="pslongeditbox1"/>
        </w:rPr>
        <w:t xml:space="preserve"> CS5.5</w:t>
      </w:r>
      <w:r w:rsidRPr="002556E0">
        <w:rPr>
          <w:rStyle w:val="pslongeditbox1"/>
        </w:rPr>
        <w:t>, Microsoft office (2003, 2007, 2010, 2013), LogMeIn, VMWare</w:t>
      </w:r>
      <w:r>
        <w:rPr>
          <w:rStyle w:val="pslongeditbox1"/>
        </w:rPr>
        <w:t xml:space="preserve"> Workstation 8, Apache Server 2.2.25, PHP 5.5.3, JetBrains PyCharm, CoffeeCup HTML Editor, Quincy 2005</w:t>
      </w:r>
      <w:r w:rsidR="00312E00">
        <w:rPr>
          <w:rStyle w:val="pslongeditbox1"/>
        </w:rPr>
        <w:t>, CodeBlocks, Git.</w:t>
      </w:r>
    </w:p>
    <w:p w:rsidR="00E7717B" w:rsidRDefault="00E7717B" w:rsidP="00E7717B">
      <w:pPr>
        <w:pStyle w:val="ListBullet"/>
        <w:numPr>
          <w:ilvl w:val="0"/>
          <w:numId w:val="0"/>
        </w:numPr>
        <w:ind w:left="144" w:hanging="144"/>
      </w:pPr>
    </w:p>
    <w:p w:rsidR="00233344" w:rsidRDefault="00687A67">
      <w:pPr>
        <w:pStyle w:val="SectionHeading"/>
      </w:pPr>
      <w:r>
        <w:lastRenderedPageBreak/>
        <w:t>Experience</w:t>
      </w:r>
    </w:p>
    <w:p w:rsidR="00233344" w:rsidRDefault="00DA39E0">
      <w:pPr>
        <w:pStyle w:val="Subsection"/>
        <w:spacing w:before="100"/>
      </w:pPr>
      <w:r>
        <w:t>Tech expert</w:t>
      </w:r>
      <w:r w:rsidR="00687A67">
        <w:t> | </w:t>
      </w:r>
      <w:r>
        <w:t>Verizon Wireless</w:t>
      </w:r>
      <w:r w:rsidR="00687A67">
        <w:t> | </w:t>
      </w:r>
      <w:r w:rsidR="0007250F">
        <w:t>july 2006 - current</w:t>
      </w:r>
    </w:p>
    <w:p w:rsidR="00233344" w:rsidRDefault="001422FF">
      <w:pPr>
        <w:pStyle w:val="ListBullet"/>
      </w:pPr>
      <w:r>
        <w:t>Invited to demo an application for the entire south area of Verizon Wireless.</w:t>
      </w:r>
    </w:p>
    <w:p w:rsidR="000950A9" w:rsidRDefault="000950A9" w:rsidP="000950A9">
      <w:pPr>
        <w:pStyle w:val="ListBullet"/>
      </w:pPr>
      <w:r>
        <w:t>I have been involved in multiple projects writing code within Verizon Wireless.</w:t>
      </w:r>
    </w:p>
    <w:p w:rsidR="001422FF" w:rsidRDefault="001422FF">
      <w:pPr>
        <w:pStyle w:val="ListBullet"/>
      </w:pPr>
      <w:r>
        <w:t>I hold a patent on an application developed for internal use within Verizon Wireless. Patent # 9071551.</w:t>
      </w:r>
    </w:p>
    <w:p w:rsidR="003C6D5C" w:rsidRDefault="003C6D5C">
      <w:pPr>
        <w:pStyle w:val="ListBullet"/>
      </w:pPr>
      <w:r>
        <w:t>I speak with customers on a daily basis to trouble shoot equipment and network issues.</w:t>
      </w:r>
      <w:bookmarkStart w:id="0" w:name="_GoBack"/>
      <w:bookmarkEnd w:id="0"/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5114FEA3E9294F0CA339BE057BC086B7"/>
            </w:placeholder>
            <w15:repeatingSectionItem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B75B9C" w:rsidRDefault="00B629A1" w:rsidP="00B75B9C">
              <w:pPr>
                <w:pStyle w:val="Subsection"/>
                <w:spacing w:before="100"/>
              </w:pPr>
              <w:r>
                <w:t>Retail Technician</w:t>
              </w:r>
              <w:r w:rsidR="00B75B9C">
                <w:t> | Verizon Wireless | </w:t>
              </w:r>
              <w:r>
                <w:t>December 2000</w:t>
              </w:r>
              <w:r w:rsidR="00B75B9C">
                <w:t xml:space="preserve"> </w:t>
              </w:r>
              <w:r>
                <w:t>–</w:t>
              </w:r>
              <w:r w:rsidR="00B75B9C">
                <w:t xml:space="preserve"> </w:t>
              </w:r>
              <w:r>
                <w:t>july 2006</w:t>
              </w:r>
            </w:p>
            <w:p w:rsidR="00B75B9C" w:rsidRDefault="00A84053" w:rsidP="00B75B9C">
              <w:pPr>
                <w:pStyle w:val="ListBullet"/>
              </w:pPr>
              <w:r>
                <w:t xml:space="preserve">Troubleshoot customer’s devices using critical thinking to repair the device. </w:t>
              </w:r>
            </w:p>
            <w:p w:rsidR="00142F8D" w:rsidRDefault="00142F8D" w:rsidP="00B75B9C">
              <w:pPr>
                <w:pStyle w:val="ListBullet"/>
              </w:pPr>
              <w:r>
                <w:t>Install and troubleshoot hands free devices in vehicles.</w:t>
              </w:r>
            </w:p>
            <w:p w:rsidR="00F652B5" w:rsidRPr="00312E00" w:rsidRDefault="00DE405F" w:rsidP="00B75B9C">
              <w:pPr>
                <w:pStyle w:val="Subsection"/>
              </w:pPr>
            </w:p>
          </w:sdtContent>
        </w:sdt>
      </w:sdtContent>
    </w:sdt>
    <w:sectPr w:rsidR="00F652B5" w:rsidRPr="00312E00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5F" w:rsidRDefault="00DE405F">
      <w:pPr>
        <w:spacing w:after="0"/>
      </w:pPr>
      <w:r>
        <w:separator/>
      </w:r>
    </w:p>
  </w:endnote>
  <w:endnote w:type="continuationSeparator" w:id="0">
    <w:p w:rsidR="00DE405F" w:rsidRDefault="00DE4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44" w:rsidRDefault="00687A6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C6D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5F" w:rsidRDefault="00DE405F">
      <w:pPr>
        <w:spacing w:after="0"/>
      </w:pPr>
      <w:r>
        <w:separator/>
      </w:r>
    </w:p>
  </w:footnote>
  <w:footnote w:type="continuationSeparator" w:id="0">
    <w:p w:rsidR="00DE405F" w:rsidRDefault="00DE40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1B0093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3D"/>
    <w:rsid w:val="0007250F"/>
    <w:rsid w:val="000950A9"/>
    <w:rsid w:val="000B4393"/>
    <w:rsid w:val="00126E3D"/>
    <w:rsid w:val="001422FF"/>
    <w:rsid w:val="00142F8D"/>
    <w:rsid w:val="00180C56"/>
    <w:rsid w:val="00233344"/>
    <w:rsid w:val="00267729"/>
    <w:rsid w:val="002D7865"/>
    <w:rsid w:val="00312E00"/>
    <w:rsid w:val="003224A4"/>
    <w:rsid w:val="00376143"/>
    <w:rsid w:val="003935B0"/>
    <w:rsid w:val="003B7E10"/>
    <w:rsid w:val="003C6D5C"/>
    <w:rsid w:val="00477DC0"/>
    <w:rsid w:val="004F7A53"/>
    <w:rsid w:val="006217C9"/>
    <w:rsid w:val="0063196A"/>
    <w:rsid w:val="00687A67"/>
    <w:rsid w:val="006A6A73"/>
    <w:rsid w:val="006C52A2"/>
    <w:rsid w:val="006E5E46"/>
    <w:rsid w:val="008C4CF1"/>
    <w:rsid w:val="00953C0A"/>
    <w:rsid w:val="00955B78"/>
    <w:rsid w:val="009613A2"/>
    <w:rsid w:val="009A0B5D"/>
    <w:rsid w:val="009E2CF2"/>
    <w:rsid w:val="00A47964"/>
    <w:rsid w:val="00A84053"/>
    <w:rsid w:val="00B629A1"/>
    <w:rsid w:val="00B75B9C"/>
    <w:rsid w:val="00C363CC"/>
    <w:rsid w:val="00C85F7C"/>
    <w:rsid w:val="00DA39E0"/>
    <w:rsid w:val="00DE405F"/>
    <w:rsid w:val="00E7717B"/>
    <w:rsid w:val="00F608AF"/>
    <w:rsid w:val="00F652B5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72CF-77AC-47D2-AA55-49C2974C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pslongeditbox1">
    <w:name w:val="pslongeditbox1"/>
    <w:basedOn w:val="DefaultParagraphFont"/>
    <w:rsid w:val="00C85F7C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3763C3F48F4C8196A46F36E380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D43C2-D4E1-44E9-ABEA-27CAF1080254}"/>
      </w:docPartPr>
      <w:docPartBody>
        <w:p w:rsidR="0067131E" w:rsidRDefault="00FA2A6B">
          <w:pPr>
            <w:pStyle w:val="643763C3F48F4C8196A46F36E3808B7F"/>
          </w:pPr>
          <w:r>
            <w:t>[Your Name]</w:t>
          </w:r>
        </w:p>
      </w:docPartBody>
    </w:docPart>
    <w:docPart>
      <w:docPartPr>
        <w:name w:val="0EA822344A8340C0ABF98CB35FED3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279B-8757-448C-8A3E-B3A1BB4B0887}"/>
      </w:docPartPr>
      <w:docPartBody>
        <w:p w:rsidR="0067131E" w:rsidRDefault="00FA2A6B">
          <w:pPr>
            <w:pStyle w:val="0EA822344A8340C0ABF98CB35FED336A"/>
          </w:pPr>
          <w:r>
            <w:t>[Address, City, ST  ZIP Code]</w:t>
          </w:r>
        </w:p>
      </w:docPartBody>
    </w:docPart>
    <w:docPart>
      <w:docPartPr>
        <w:name w:val="B96C004BB2CF400D95FB2C28F3B4C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E7D4E-4001-4EC9-AB9E-DC87142409F1}"/>
      </w:docPartPr>
      <w:docPartBody>
        <w:p w:rsidR="0067131E" w:rsidRDefault="00FA2A6B">
          <w:pPr>
            <w:pStyle w:val="B96C004BB2CF400D95FB2C28F3B4CD06"/>
          </w:pPr>
          <w:r>
            <w:t>[Telephone]</w:t>
          </w:r>
        </w:p>
      </w:docPartBody>
    </w:docPart>
    <w:docPart>
      <w:docPartPr>
        <w:name w:val="CE1AB65BBD3C472C90E69816F417F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2F2D4-67CB-4B3E-A641-B183B20F78AE}"/>
      </w:docPartPr>
      <w:docPartBody>
        <w:p w:rsidR="0067131E" w:rsidRDefault="00FA2A6B">
          <w:pPr>
            <w:pStyle w:val="CE1AB65BBD3C472C90E69816F417FDC8"/>
          </w:pPr>
          <w:r>
            <w:t>[Email]</w:t>
          </w:r>
        </w:p>
      </w:docPartBody>
    </w:docPart>
    <w:docPart>
      <w:docPartPr>
        <w:name w:val="5114FEA3E9294F0CA339BE057BC0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BA56B-70E5-42C2-8189-D3EAFF62A609}"/>
      </w:docPartPr>
      <w:docPartBody>
        <w:p w:rsidR="0067131E" w:rsidRDefault="00FA2A6B">
          <w:pPr>
            <w:pStyle w:val="5114FEA3E9294F0CA339BE057BC086B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00AE76E1724EB1AE6D6F249BD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B0823-804D-467C-A60D-B4D38EAD247D}"/>
      </w:docPartPr>
      <w:docPartBody>
        <w:p w:rsidR="00BA4E93" w:rsidRDefault="00AA3EDC" w:rsidP="00AA3EDC">
          <w:pPr>
            <w:pStyle w:val="7200AE76E1724EB1AE6D6F249BDA75E8"/>
          </w:pPr>
          <w:r>
            <w:t>[Your Name]</w:t>
          </w:r>
        </w:p>
      </w:docPartBody>
    </w:docPart>
    <w:docPart>
      <w:docPartPr>
        <w:name w:val="252FF106B88C4F628F6F6B783677D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964F8-4E9E-46FC-A1B5-FE1DCBF0C277}"/>
      </w:docPartPr>
      <w:docPartBody>
        <w:p w:rsidR="00BA4E93" w:rsidRDefault="00AA3EDC" w:rsidP="00AA3EDC">
          <w:pPr>
            <w:pStyle w:val="252FF106B88C4F628F6F6B783677D15F"/>
          </w:pPr>
          <w:r>
            <w:t>[Address, City, ST  ZIP Code]</w:t>
          </w:r>
        </w:p>
      </w:docPartBody>
    </w:docPart>
    <w:docPart>
      <w:docPartPr>
        <w:name w:val="29A8AEDFCBD04603998E9BEBFAC1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CB69-2D75-4C07-9C09-7F2724278F77}"/>
      </w:docPartPr>
      <w:docPartBody>
        <w:p w:rsidR="00BA4E93" w:rsidRDefault="00AA3EDC" w:rsidP="00AA3EDC">
          <w:pPr>
            <w:pStyle w:val="29A8AEDFCBD04603998E9BEBFAC19812"/>
          </w:pPr>
          <w:r>
            <w:t>[Telephone]</w:t>
          </w:r>
        </w:p>
      </w:docPartBody>
    </w:docPart>
    <w:docPart>
      <w:docPartPr>
        <w:name w:val="B1D5AE8901E84A589BB7434D1DE3C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559C-F554-4942-B21E-A5ECE9216E76}"/>
      </w:docPartPr>
      <w:docPartBody>
        <w:p w:rsidR="00BA4E93" w:rsidRDefault="00AA3EDC" w:rsidP="00AA3EDC">
          <w:pPr>
            <w:pStyle w:val="B1D5AE8901E84A589BB7434D1DE3C0F3"/>
          </w:pPr>
          <w:r>
            <w:t>[Email]</w:t>
          </w:r>
        </w:p>
      </w:docPartBody>
    </w:docPart>
    <w:docPart>
      <w:docPartPr>
        <w:name w:val="1176E9B0AD774D42A3A088E628C12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FA71-2893-42AC-8492-0E47D79BFEEA}"/>
      </w:docPartPr>
      <w:docPartBody>
        <w:p w:rsidR="00BA4E93" w:rsidRDefault="00AA3EDC" w:rsidP="00AA3EDC">
          <w:pPr>
            <w:pStyle w:val="1176E9B0AD774D42A3A088E628C127BC"/>
          </w:pPr>
          <w:r>
            <w:t>[Date]</w:t>
          </w:r>
        </w:p>
      </w:docPartBody>
    </w:docPart>
    <w:docPart>
      <w:docPartPr>
        <w:name w:val="E9AF6D69D2DA409BA94DA97B5C8C3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CF9A6-29C7-479D-ACE2-3A1E23D4819F}"/>
      </w:docPartPr>
      <w:docPartBody>
        <w:p w:rsidR="00BA4E93" w:rsidRDefault="00AA3EDC" w:rsidP="00AA3EDC">
          <w:pPr>
            <w:pStyle w:val="E9AF6D69D2DA409BA94DA97B5C8C3362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docPartBody>
    </w:docPart>
    <w:docPart>
      <w:docPartPr>
        <w:name w:val="E28749EF23304679AE2F381099F4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3D0E3-A8DB-4373-8665-120B0CF5D30B}"/>
      </w:docPartPr>
      <w:docPartBody>
        <w:p w:rsidR="00BA4E93" w:rsidRDefault="00AA3EDC" w:rsidP="00AA3EDC">
          <w:pPr>
            <w:pStyle w:val="E28749EF23304679AE2F381099F4634D"/>
          </w:pPr>
          <w:r>
            <w:rPr>
              <w:b/>
              <w:bCs/>
            </w:rPr>
            <w:t>[Recipient]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6B"/>
    <w:rsid w:val="001E3C82"/>
    <w:rsid w:val="0067131E"/>
    <w:rsid w:val="00715269"/>
    <w:rsid w:val="00813117"/>
    <w:rsid w:val="00AA3EDC"/>
    <w:rsid w:val="00BA4E93"/>
    <w:rsid w:val="00F77BE0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63C3F48F4C8196A46F36E3808B7F">
    <w:name w:val="643763C3F48F4C8196A46F36E3808B7F"/>
  </w:style>
  <w:style w:type="paragraph" w:customStyle="1" w:styleId="0EA822344A8340C0ABF98CB35FED336A">
    <w:name w:val="0EA822344A8340C0ABF98CB35FED336A"/>
  </w:style>
  <w:style w:type="paragraph" w:customStyle="1" w:styleId="B96C004BB2CF400D95FB2C28F3B4CD06">
    <w:name w:val="B96C004BB2CF400D95FB2C28F3B4CD06"/>
  </w:style>
  <w:style w:type="paragraph" w:customStyle="1" w:styleId="CE1AB65BBD3C472C90E69816F417FDC8">
    <w:name w:val="CE1AB65BBD3C472C90E69816F417FDC8"/>
  </w:style>
  <w:style w:type="paragraph" w:customStyle="1" w:styleId="2EFDCDBE30F142EFAA5161207F82AC09">
    <w:name w:val="2EFDCDBE30F142EFAA5161207F82AC09"/>
  </w:style>
  <w:style w:type="paragraph" w:customStyle="1" w:styleId="A54A27A68D09417FBF97FF7494E9C4E1">
    <w:name w:val="A54A27A68D09417FBF97FF7494E9C4E1"/>
  </w:style>
  <w:style w:type="paragraph" w:customStyle="1" w:styleId="ED3B02A71B3B46B3892342ED1DD945A9">
    <w:name w:val="ED3B02A71B3B46B3892342ED1DD945A9"/>
  </w:style>
  <w:style w:type="paragraph" w:customStyle="1" w:styleId="1D1D658C4D8644D6A62D586171D8AEE2">
    <w:name w:val="1D1D658C4D8644D6A62D586171D8AEE2"/>
  </w:style>
  <w:style w:type="paragraph" w:customStyle="1" w:styleId="B4A879B171E840B199CF74035ACC244B">
    <w:name w:val="B4A879B171E840B199CF74035ACC244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14FEA3E9294F0CA339BE057BC086B7">
    <w:name w:val="5114FEA3E9294F0CA339BE057BC086B7"/>
  </w:style>
  <w:style w:type="paragraph" w:customStyle="1" w:styleId="175AF060366B4BAF8ACEDCBD4B2A07D2">
    <w:name w:val="175AF060366B4BAF8ACEDCBD4B2A07D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85DFED0759D401CB881A74F552C2E50">
    <w:name w:val="885DFED0759D401CB881A74F552C2E50"/>
  </w:style>
  <w:style w:type="paragraph" w:customStyle="1" w:styleId="103832B407DA4D6897F691F8AB62AE05">
    <w:name w:val="103832B407DA4D6897F691F8AB62AE05"/>
  </w:style>
  <w:style w:type="paragraph" w:customStyle="1" w:styleId="4BB4B00009BC48A4A879B4E35D78777D">
    <w:name w:val="4BB4B00009BC48A4A879B4E35D78777D"/>
  </w:style>
  <w:style w:type="paragraph" w:customStyle="1" w:styleId="6244695499714EECB7AA3E5AE4EE9C7C">
    <w:name w:val="6244695499714EECB7AA3E5AE4EE9C7C"/>
  </w:style>
  <w:style w:type="paragraph" w:customStyle="1" w:styleId="8FB940C9320549A3B7EB620202A3AFBA">
    <w:name w:val="8FB940C9320549A3B7EB620202A3AFBA"/>
  </w:style>
  <w:style w:type="paragraph" w:customStyle="1" w:styleId="16479B597F884C1EAD840F8399EC6CEE">
    <w:name w:val="16479B597F884C1EAD840F8399EC6CEE"/>
  </w:style>
  <w:style w:type="paragraph" w:customStyle="1" w:styleId="DBDDB9E5710E4C0FB19F1C306ED91630">
    <w:name w:val="DBDDB9E5710E4C0FB19F1C306ED91630"/>
  </w:style>
  <w:style w:type="paragraph" w:customStyle="1" w:styleId="E2C35000EEDB49D1A9454E6226B7E909">
    <w:name w:val="E2C35000EEDB49D1A9454E6226B7E909"/>
    <w:rsid w:val="00AA3EDC"/>
  </w:style>
  <w:style w:type="paragraph" w:customStyle="1" w:styleId="47D6B6B4416C474FA288178C4DD79AD0">
    <w:name w:val="47D6B6B4416C474FA288178C4DD79AD0"/>
    <w:rsid w:val="00AA3EDC"/>
  </w:style>
  <w:style w:type="paragraph" w:customStyle="1" w:styleId="432D3AA88DC94049A8929AE0662A5A2C">
    <w:name w:val="432D3AA88DC94049A8929AE0662A5A2C"/>
    <w:rsid w:val="00AA3EDC"/>
  </w:style>
  <w:style w:type="paragraph" w:customStyle="1" w:styleId="ED0108EF93884D33A9DAAF63545C6393">
    <w:name w:val="ED0108EF93884D33A9DAAF63545C6393"/>
    <w:rsid w:val="00AA3EDC"/>
  </w:style>
  <w:style w:type="paragraph" w:customStyle="1" w:styleId="56CB16C2638C4124B58DA26EB1AC9C99">
    <w:name w:val="56CB16C2638C4124B58DA26EB1AC9C99"/>
    <w:rsid w:val="00AA3EDC"/>
  </w:style>
  <w:style w:type="paragraph" w:customStyle="1" w:styleId="9B5AEF02FB2844C8B609B02BF2F90419">
    <w:name w:val="9B5AEF02FB2844C8B609B02BF2F90419"/>
    <w:rsid w:val="00AA3EDC"/>
  </w:style>
  <w:style w:type="paragraph" w:customStyle="1" w:styleId="9200807B795F41C281C6198D23CCD063">
    <w:name w:val="9200807B795F41C281C6198D23CCD063"/>
    <w:rsid w:val="00AA3EDC"/>
  </w:style>
  <w:style w:type="paragraph" w:customStyle="1" w:styleId="7200AE76E1724EB1AE6D6F249BDA75E8">
    <w:name w:val="7200AE76E1724EB1AE6D6F249BDA75E8"/>
    <w:rsid w:val="00AA3EDC"/>
  </w:style>
  <w:style w:type="paragraph" w:customStyle="1" w:styleId="252FF106B88C4F628F6F6B783677D15F">
    <w:name w:val="252FF106B88C4F628F6F6B783677D15F"/>
    <w:rsid w:val="00AA3EDC"/>
  </w:style>
  <w:style w:type="paragraph" w:customStyle="1" w:styleId="29A8AEDFCBD04603998E9BEBFAC19812">
    <w:name w:val="29A8AEDFCBD04603998E9BEBFAC19812"/>
    <w:rsid w:val="00AA3EDC"/>
  </w:style>
  <w:style w:type="paragraph" w:customStyle="1" w:styleId="B1D5AE8901E84A589BB7434D1DE3C0F3">
    <w:name w:val="B1D5AE8901E84A589BB7434D1DE3C0F3"/>
    <w:rsid w:val="00AA3EDC"/>
  </w:style>
  <w:style w:type="paragraph" w:customStyle="1" w:styleId="1176E9B0AD774D42A3A088E628C127BC">
    <w:name w:val="1176E9B0AD774D42A3A088E628C127BC"/>
    <w:rsid w:val="00AA3EDC"/>
  </w:style>
  <w:style w:type="paragraph" w:customStyle="1" w:styleId="E9AF6D69D2DA409BA94DA97B5C8C3362">
    <w:name w:val="E9AF6D69D2DA409BA94DA97B5C8C3362"/>
    <w:rsid w:val="00AA3EDC"/>
  </w:style>
  <w:style w:type="paragraph" w:customStyle="1" w:styleId="E28749EF23304679AE2F381099F4634D">
    <w:name w:val="E28749EF23304679AE2F381099F4634D"/>
    <w:rsid w:val="00AA3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112 Spindleback Way Greer, SC 29651</CompanyAddress>
  <CompanyPhone>864-313-4742</CompanyPhone>
  <CompanyFax/>
  <CompanyEmail>jasonwilliams10@gmail.com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Williams</dc:creator>
  <cp:keywords/>
  <cp:lastModifiedBy>Jason Williams</cp:lastModifiedBy>
  <cp:revision>36</cp:revision>
  <dcterms:created xsi:type="dcterms:W3CDTF">2016-01-04T19:46:00Z</dcterms:created>
  <dcterms:modified xsi:type="dcterms:W3CDTF">2016-01-05T19:50:00Z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